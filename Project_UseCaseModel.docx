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1BD1" w14:textId="0FCDFF59" w:rsidR="00ED026A" w:rsidRDefault="00ED026A" w:rsidP="00ED026A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 Generator</w:t>
      </w:r>
    </w:p>
    <w:p w14:paraId="35F09870" w14:textId="0419929C" w:rsidR="008C4393" w:rsidRPr="00D047E9" w:rsidRDefault="00FF4087" w:rsidP="00ED026A">
      <w:pPr>
        <w:pStyle w:val="Title"/>
        <w:ind w:left="5040" w:firstLine="720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A14CC2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AE8578C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7E7360DC" w14:textId="77777777" w:rsidR="008C4393" w:rsidRPr="00D047E9" w:rsidRDefault="008C4393"/>
    <w:p w14:paraId="2B57D14F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3058110" w14:textId="77777777" w:rsidR="008C4393" w:rsidRPr="00D047E9" w:rsidRDefault="008C4393"/>
    <w:p w14:paraId="653539F2" w14:textId="77777777" w:rsidR="008C4393" w:rsidRPr="00D047E9" w:rsidRDefault="008C4393">
      <w:pPr>
        <w:pStyle w:val="BodyText"/>
      </w:pPr>
    </w:p>
    <w:p w14:paraId="45FCF1C6" w14:textId="77777777" w:rsidR="008C4393" w:rsidRPr="00D047E9" w:rsidRDefault="008C4393">
      <w:pPr>
        <w:pStyle w:val="BodyText"/>
      </w:pPr>
    </w:p>
    <w:p w14:paraId="13D4123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CCC22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990AC67" w14:textId="77777777">
        <w:tc>
          <w:tcPr>
            <w:tcW w:w="2304" w:type="dxa"/>
          </w:tcPr>
          <w:p w14:paraId="4F40D55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544500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8BF00F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2942D0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A44DF9A" w14:textId="77777777">
        <w:tc>
          <w:tcPr>
            <w:tcW w:w="2304" w:type="dxa"/>
          </w:tcPr>
          <w:p w14:paraId="4E32C81B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0D3381BD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0C04DF8B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32008D98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71FE2FF7" w14:textId="77777777">
        <w:tc>
          <w:tcPr>
            <w:tcW w:w="2304" w:type="dxa"/>
          </w:tcPr>
          <w:p w14:paraId="1F42F98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76C718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64D64E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2249F4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7E902B9" w14:textId="77777777">
        <w:tc>
          <w:tcPr>
            <w:tcW w:w="2304" w:type="dxa"/>
          </w:tcPr>
          <w:p w14:paraId="3F830F2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1E8AE06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668DCC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FEA3B1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CC14661" w14:textId="77777777">
        <w:tc>
          <w:tcPr>
            <w:tcW w:w="2304" w:type="dxa"/>
          </w:tcPr>
          <w:p w14:paraId="511A3D3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6AC125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247A05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0E00233" w14:textId="77777777" w:rsidR="008C4393" w:rsidRPr="00D047E9" w:rsidRDefault="008C4393">
            <w:pPr>
              <w:pStyle w:val="Tabletext"/>
            </w:pPr>
          </w:p>
        </w:tc>
      </w:tr>
    </w:tbl>
    <w:p w14:paraId="5DB5C7A3" w14:textId="77777777" w:rsidR="008C4393" w:rsidRPr="00D047E9" w:rsidRDefault="008C4393"/>
    <w:p w14:paraId="21B88E3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0355B5B" w14:textId="77777777" w:rsidR="00D047E9" w:rsidRPr="002418F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418F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59FE7771" w14:textId="77777777" w:rsidR="00D047E9" w:rsidRPr="002418F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418F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12390B89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317C464F" w14:textId="77777777" w:rsidR="008C4393" w:rsidRPr="00D047E9" w:rsidRDefault="008C4393" w:rsidP="00D047E9">
      <w:pPr>
        <w:pStyle w:val="InfoBlue"/>
      </w:pPr>
    </w:p>
    <w:p w14:paraId="07A21FBE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1A863BC" w14:textId="0136E391" w:rsidR="0004741B" w:rsidRPr="00D047E9" w:rsidRDefault="0004741B" w:rsidP="00D047E9">
      <w:pPr>
        <w:pStyle w:val="InfoBlue"/>
      </w:pPr>
    </w:p>
    <w:p w14:paraId="64070779" w14:textId="0D73EDC4" w:rsidR="0004741B" w:rsidRPr="000D2E70" w:rsidRDefault="0004741B" w:rsidP="0004741B">
      <w:pPr>
        <w:spacing w:line="240" w:lineRule="auto"/>
        <w:ind w:firstLine="720"/>
        <w:jc w:val="both"/>
        <w:rPr>
          <w:sz w:val="24"/>
        </w:rPr>
      </w:pPr>
      <w:bookmarkStart w:id="5" w:name="_Hlk10040081"/>
      <w:bookmarkStart w:id="6" w:name="_GoBack"/>
      <w:r w:rsidRPr="000D2E70">
        <w:rPr>
          <w:sz w:val="24"/>
        </w:rPr>
        <w:t xml:space="preserve">Use case: </w:t>
      </w:r>
      <w:r w:rsidR="00ED026A" w:rsidRPr="000D2E70">
        <w:rPr>
          <w:sz w:val="24"/>
        </w:rPr>
        <w:t xml:space="preserve">Generate password </w:t>
      </w:r>
    </w:p>
    <w:p w14:paraId="7CB6A79C" w14:textId="77777777" w:rsidR="0004741B" w:rsidRPr="000D2E70" w:rsidRDefault="0004741B" w:rsidP="0004741B">
      <w:pPr>
        <w:spacing w:line="240" w:lineRule="auto"/>
        <w:ind w:firstLine="720"/>
        <w:jc w:val="both"/>
        <w:rPr>
          <w:sz w:val="24"/>
        </w:rPr>
      </w:pPr>
      <w:r w:rsidRPr="000D2E70">
        <w:rPr>
          <w:sz w:val="24"/>
        </w:rPr>
        <w:t>Level: &lt;one of: summary level, user-goal level, sub-function&gt;</w:t>
      </w:r>
    </w:p>
    <w:p w14:paraId="06491924" w14:textId="7E5AF165" w:rsidR="0004741B" w:rsidRPr="000D2E70" w:rsidRDefault="0004741B" w:rsidP="0004741B">
      <w:pPr>
        <w:spacing w:line="240" w:lineRule="auto"/>
        <w:ind w:firstLine="720"/>
        <w:jc w:val="both"/>
        <w:rPr>
          <w:sz w:val="24"/>
        </w:rPr>
      </w:pPr>
      <w:r w:rsidRPr="000D2E70">
        <w:rPr>
          <w:sz w:val="24"/>
        </w:rPr>
        <w:t xml:space="preserve">Primary actor: </w:t>
      </w:r>
      <w:r w:rsidR="00ED026A" w:rsidRPr="000D2E70">
        <w:rPr>
          <w:sz w:val="24"/>
        </w:rPr>
        <w:t>User</w:t>
      </w:r>
    </w:p>
    <w:p w14:paraId="3D562B28" w14:textId="49437BE3" w:rsidR="006C543D" w:rsidRPr="000D2E70" w:rsidRDefault="006C543D" w:rsidP="0004741B">
      <w:pPr>
        <w:spacing w:line="240" w:lineRule="auto"/>
        <w:ind w:left="720"/>
        <w:jc w:val="both"/>
        <w:rPr>
          <w:sz w:val="24"/>
        </w:rPr>
      </w:pPr>
      <w:r w:rsidRPr="000D2E70">
        <w:rPr>
          <w:sz w:val="24"/>
        </w:rPr>
        <w:t xml:space="preserve">Main success scenario: </w:t>
      </w:r>
    </w:p>
    <w:p w14:paraId="3CF49194" w14:textId="0AAC21D1" w:rsidR="00ED026A" w:rsidRPr="000D2E70" w:rsidRDefault="00ED026A" w:rsidP="0004741B">
      <w:pPr>
        <w:spacing w:line="240" w:lineRule="auto"/>
        <w:ind w:left="720"/>
        <w:jc w:val="both"/>
        <w:rPr>
          <w:sz w:val="24"/>
        </w:rPr>
      </w:pPr>
      <w:r w:rsidRPr="000D2E70">
        <w:rPr>
          <w:sz w:val="24"/>
        </w:rPr>
        <w:t>The user performs a log in in the application</w:t>
      </w:r>
    </w:p>
    <w:p w14:paraId="089A0481" w14:textId="458A4A3A" w:rsidR="00ED026A" w:rsidRPr="000D2E70" w:rsidRDefault="00ED026A" w:rsidP="0004741B">
      <w:pPr>
        <w:spacing w:line="240" w:lineRule="auto"/>
        <w:ind w:left="720"/>
        <w:jc w:val="both"/>
        <w:rPr>
          <w:sz w:val="24"/>
        </w:rPr>
      </w:pPr>
      <w:r w:rsidRPr="000D2E70">
        <w:rPr>
          <w:sz w:val="24"/>
        </w:rPr>
        <w:t>Request a new password that has not been used before</w:t>
      </w:r>
    </w:p>
    <w:p w14:paraId="654E621E" w14:textId="6E29364B" w:rsidR="00ED026A" w:rsidRPr="000D2E70" w:rsidRDefault="00ED026A" w:rsidP="0004741B">
      <w:pPr>
        <w:spacing w:line="240" w:lineRule="auto"/>
        <w:ind w:left="720"/>
        <w:jc w:val="both"/>
        <w:rPr>
          <w:sz w:val="24"/>
        </w:rPr>
      </w:pPr>
      <w:r w:rsidRPr="000D2E70">
        <w:rPr>
          <w:sz w:val="24"/>
        </w:rPr>
        <w:t>Chooses one</w:t>
      </w:r>
    </w:p>
    <w:p w14:paraId="3E14C306" w14:textId="4E30C238" w:rsidR="00ED026A" w:rsidRPr="000D2E70" w:rsidRDefault="00ED026A" w:rsidP="0004741B">
      <w:pPr>
        <w:spacing w:line="240" w:lineRule="auto"/>
        <w:ind w:left="720"/>
        <w:jc w:val="both"/>
        <w:rPr>
          <w:sz w:val="24"/>
        </w:rPr>
      </w:pPr>
      <w:r w:rsidRPr="000D2E70">
        <w:rPr>
          <w:sz w:val="24"/>
        </w:rPr>
        <w:t>Request the password to be stored into the data base</w:t>
      </w:r>
    </w:p>
    <w:p w14:paraId="2DC27666" w14:textId="1C741788" w:rsidR="00D047E9" w:rsidRPr="000D2E70" w:rsidRDefault="00D047E9" w:rsidP="0004741B">
      <w:pPr>
        <w:spacing w:line="240" w:lineRule="auto"/>
        <w:ind w:left="720"/>
        <w:jc w:val="both"/>
        <w:rPr>
          <w:sz w:val="24"/>
        </w:rPr>
      </w:pPr>
      <w:r w:rsidRPr="000D2E70">
        <w:rPr>
          <w:sz w:val="24"/>
        </w:rPr>
        <w:t xml:space="preserve">Extensions: </w:t>
      </w:r>
      <w:r w:rsidR="00ED026A" w:rsidRPr="000D2E70">
        <w:rPr>
          <w:sz w:val="24"/>
        </w:rPr>
        <w:t>failure: unable to log in</w:t>
      </w:r>
    </w:p>
    <w:bookmarkEnd w:id="5"/>
    <w:bookmarkEnd w:id="6"/>
    <w:p w14:paraId="1844EADE" w14:textId="2CB773EE" w:rsidR="008C4393" w:rsidRPr="00D047E9" w:rsidRDefault="008C4393" w:rsidP="00D047E9">
      <w:pPr>
        <w:pStyle w:val="InfoBlue"/>
      </w:pPr>
    </w:p>
    <w:p w14:paraId="26F308E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7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7"/>
    </w:p>
    <w:p w14:paraId="54A8B5D2" w14:textId="4DE5F9C3" w:rsidR="008C4393" w:rsidRDefault="008C4393" w:rsidP="00D047E9">
      <w:pPr>
        <w:pStyle w:val="InfoBlue"/>
      </w:pPr>
    </w:p>
    <w:p w14:paraId="0AAB8DAD" w14:textId="6A48B910" w:rsidR="00ED026A" w:rsidRPr="00ED026A" w:rsidRDefault="000D2E70" w:rsidP="00ED026A">
      <w:pPr>
        <w:pStyle w:val="BodyText"/>
      </w:pPr>
      <w:r>
        <w:lastRenderedPageBreak/>
        <w:pict w14:anchorId="7080A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8pt;height:409.2pt">
            <v:imagedata r:id="rId8" o:title="idk"/>
          </v:shape>
        </w:pict>
      </w:r>
    </w:p>
    <w:sectPr w:rsidR="00ED026A" w:rsidRPr="00ED026A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141F" w14:textId="77777777" w:rsidR="008A4B59" w:rsidRDefault="008A4B59">
      <w:pPr>
        <w:spacing w:line="240" w:lineRule="auto"/>
      </w:pPr>
      <w:r>
        <w:separator/>
      </w:r>
    </w:p>
  </w:endnote>
  <w:endnote w:type="continuationSeparator" w:id="0">
    <w:p w14:paraId="6EB1A1C6" w14:textId="77777777" w:rsidR="008A4B59" w:rsidRDefault="008A4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9D2D0F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82FE4A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23991" w14:textId="70E97E9E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D2E7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4763F6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7A7BCFE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1AC67" w14:textId="77777777" w:rsidR="008A4B59" w:rsidRDefault="008A4B59">
      <w:pPr>
        <w:spacing w:line="240" w:lineRule="auto"/>
      </w:pPr>
      <w:r>
        <w:separator/>
      </w:r>
    </w:p>
  </w:footnote>
  <w:footnote w:type="continuationSeparator" w:id="0">
    <w:p w14:paraId="258EA92A" w14:textId="77777777" w:rsidR="008A4B59" w:rsidRDefault="008A4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2D7B" w14:textId="77777777" w:rsidR="008C4393" w:rsidRDefault="008C4393">
    <w:pPr>
      <w:rPr>
        <w:sz w:val="24"/>
      </w:rPr>
    </w:pPr>
  </w:p>
  <w:p w14:paraId="5E0584D3" w14:textId="77777777" w:rsidR="008C4393" w:rsidRDefault="008C4393">
    <w:pPr>
      <w:pBdr>
        <w:top w:val="single" w:sz="6" w:space="1" w:color="auto"/>
      </w:pBdr>
      <w:rPr>
        <w:sz w:val="24"/>
      </w:rPr>
    </w:pPr>
  </w:p>
  <w:p w14:paraId="14C574E3" w14:textId="21CF721A" w:rsidR="008C4393" w:rsidRPr="00ED026A" w:rsidRDefault="00ED026A">
    <w:pPr>
      <w:pBdr>
        <w:bottom w:val="single" w:sz="6" w:space="1" w:color="auto"/>
      </w:pBdr>
      <w:jc w:val="right"/>
      <w:rPr>
        <w:sz w:val="36"/>
        <w:szCs w:val="36"/>
      </w:rPr>
    </w:pPr>
    <w:r w:rsidRPr="00ED026A">
      <w:rPr>
        <w:sz w:val="36"/>
        <w:szCs w:val="36"/>
      </w:rPr>
      <w:t>Takacs Diana-Ingrid</w:t>
    </w:r>
  </w:p>
  <w:p w14:paraId="7621E0F5" w14:textId="1BED7C9B" w:rsidR="0004741B" w:rsidRPr="00ED026A" w:rsidRDefault="00ED026A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ED026A">
      <w:rPr>
        <w:sz w:val="36"/>
        <w:szCs w:val="36"/>
      </w:rPr>
      <w:t>30233</w:t>
    </w:r>
  </w:p>
  <w:p w14:paraId="0CC0159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4007E0D9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5197480" w14:textId="77777777">
      <w:tc>
        <w:tcPr>
          <w:tcW w:w="6379" w:type="dxa"/>
        </w:tcPr>
        <w:p w14:paraId="6A759D10" w14:textId="572E5421" w:rsidR="008C4393" w:rsidRDefault="00ED026A">
          <w:r>
            <w:t>Password Generator</w:t>
          </w:r>
        </w:p>
      </w:tc>
      <w:tc>
        <w:tcPr>
          <w:tcW w:w="3179" w:type="dxa"/>
        </w:tcPr>
        <w:p w14:paraId="3D17620D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5EF0234" w14:textId="77777777">
      <w:tc>
        <w:tcPr>
          <w:tcW w:w="6379" w:type="dxa"/>
        </w:tcPr>
        <w:p w14:paraId="7C971BE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C175399" w14:textId="123797CB" w:rsidR="008C4393" w:rsidRDefault="00570E86">
          <w:r>
            <w:t xml:space="preserve">  Date:  &lt;</w:t>
          </w:r>
          <w:r w:rsidR="00ED026A">
            <w:t>03</w:t>
          </w:r>
          <w:r>
            <w:t>/</w:t>
          </w:r>
          <w:r w:rsidR="00ED026A">
            <w:t>04</w:t>
          </w:r>
          <w:r>
            <w:t>/</w:t>
          </w:r>
          <w:r w:rsidR="00ED026A">
            <w:t>19</w:t>
          </w:r>
          <w:r>
            <w:t>&gt;</w:t>
          </w:r>
        </w:p>
      </w:tc>
    </w:tr>
    <w:tr w:rsidR="008C4393" w14:paraId="4BA4AECE" w14:textId="77777777">
      <w:tc>
        <w:tcPr>
          <w:tcW w:w="9558" w:type="dxa"/>
          <w:gridSpan w:val="2"/>
        </w:tcPr>
        <w:p w14:paraId="2D3454C4" w14:textId="77777777" w:rsidR="008C4393" w:rsidRDefault="00570E86">
          <w:r>
            <w:t>&lt;document identifier&gt;</w:t>
          </w:r>
        </w:p>
      </w:tc>
    </w:tr>
  </w:tbl>
  <w:p w14:paraId="07D2F93E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D2E70"/>
    <w:rsid w:val="002418F1"/>
    <w:rsid w:val="002D02EB"/>
    <w:rsid w:val="0056530F"/>
    <w:rsid w:val="00570E86"/>
    <w:rsid w:val="00664E4B"/>
    <w:rsid w:val="006C543D"/>
    <w:rsid w:val="008A4B59"/>
    <w:rsid w:val="008C4393"/>
    <w:rsid w:val="008E1A88"/>
    <w:rsid w:val="0090593F"/>
    <w:rsid w:val="00C65E5F"/>
    <w:rsid w:val="00C709E3"/>
    <w:rsid w:val="00D047E9"/>
    <w:rsid w:val="00D720D3"/>
    <w:rsid w:val="00ED026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5F7AF"/>
  <w15:docId w15:val="{5609CA57-3F37-4AEE-9F46-B42B22DA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Diana-Ingrid Takacs</cp:lastModifiedBy>
  <cp:revision>8</cp:revision>
  <dcterms:created xsi:type="dcterms:W3CDTF">2010-02-24T09:14:00Z</dcterms:created>
  <dcterms:modified xsi:type="dcterms:W3CDTF">2019-05-29T14:10:00Z</dcterms:modified>
</cp:coreProperties>
</file>