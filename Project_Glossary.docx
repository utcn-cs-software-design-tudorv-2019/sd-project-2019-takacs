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79E5" w14:textId="155DD07E" w:rsidR="0085257A" w:rsidRPr="00AD232E" w:rsidRDefault="00A175C5" w:rsidP="00A175C5">
      <w:pPr>
        <w:pStyle w:val="Title"/>
        <w:jc w:val="left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Generator</w:t>
      </w:r>
    </w:p>
    <w:p w14:paraId="4002EFA1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BAFB81F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F3765CA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7B48B8C4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2FE534DC" w14:textId="77777777" w:rsidR="0085257A" w:rsidRPr="00AD232E" w:rsidRDefault="0085257A"/>
    <w:p w14:paraId="0729A6EE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F5A51E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2D97994" w14:textId="77777777">
        <w:tc>
          <w:tcPr>
            <w:tcW w:w="2304" w:type="dxa"/>
          </w:tcPr>
          <w:p w14:paraId="61CC53A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B1184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FC94D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EE6AF2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33D20327" w14:textId="77777777">
        <w:tc>
          <w:tcPr>
            <w:tcW w:w="2304" w:type="dxa"/>
          </w:tcPr>
          <w:p w14:paraId="4C1A0585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1D52A898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071A8A91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0428AC2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41DFC0EF" w14:textId="77777777">
        <w:tc>
          <w:tcPr>
            <w:tcW w:w="2304" w:type="dxa"/>
          </w:tcPr>
          <w:p w14:paraId="1ACFBE5F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EC6F5C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1CF1CF9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1973BD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7973F26" w14:textId="77777777">
        <w:tc>
          <w:tcPr>
            <w:tcW w:w="2304" w:type="dxa"/>
          </w:tcPr>
          <w:p w14:paraId="3FF9672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DF6B38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C515D7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87C676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BAFCF57" w14:textId="77777777">
        <w:tc>
          <w:tcPr>
            <w:tcW w:w="2304" w:type="dxa"/>
          </w:tcPr>
          <w:p w14:paraId="205E43C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B5B4B96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86FA3F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DF218D7" w14:textId="77777777" w:rsidR="0085257A" w:rsidRPr="00AD232E" w:rsidRDefault="0085257A">
            <w:pPr>
              <w:pStyle w:val="Tabletext"/>
            </w:pPr>
          </w:p>
        </w:tc>
      </w:tr>
    </w:tbl>
    <w:p w14:paraId="02B21147" w14:textId="77777777" w:rsidR="0085257A" w:rsidRPr="00AD232E" w:rsidRDefault="0085257A"/>
    <w:p w14:paraId="044D8E0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2E4DCBEE" w14:textId="77777777" w:rsidR="00AD232E" w:rsidRPr="00306C50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06C50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799534D4" w14:textId="77777777" w:rsidR="00AD232E" w:rsidRPr="00306C50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06C50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C188FA1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54AF739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7FAF031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60DD6143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27E942E6" w14:textId="77777777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0393107E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AB8393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876B2C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CB5CCB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57C7B4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0355E558" w14:textId="77777777" w:rsidTr="00AD232E">
        <w:trPr>
          <w:trHeight w:val="976"/>
        </w:trPr>
        <w:tc>
          <w:tcPr>
            <w:tcW w:w="2258" w:type="dxa"/>
          </w:tcPr>
          <w:p w14:paraId="3BEC6B3E" w14:textId="77777777" w:rsidR="0085257A" w:rsidRPr="00306C5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77DB0F93" w14:textId="77777777" w:rsidR="0085257A" w:rsidRPr="00306C5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29F16361" w14:textId="77777777" w:rsidR="0085257A" w:rsidRPr="00306C5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2C7E4626" w14:textId="77777777" w:rsidR="0085257A" w:rsidRPr="00306C50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114C03A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8A4C2" w14:textId="77777777" w:rsidR="00306C50" w:rsidRDefault="00306C50">
      <w:pPr>
        <w:spacing w:line="240" w:lineRule="auto"/>
      </w:pPr>
      <w:r>
        <w:separator/>
      </w:r>
    </w:p>
  </w:endnote>
  <w:endnote w:type="continuationSeparator" w:id="0">
    <w:p w14:paraId="55CAF9B2" w14:textId="77777777" w:rsidR="00306C50" w:rsidRDefault="00306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05C02" w14:textId="77777777" w:rsidR="00A175C5" w:rsidRDefault="00A17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DEE3" w14:textId="77777777" w:rsidR="00A175C5" w:rsidRDefault="00A17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4E16C" w14:textId="77777777" w:rsidR="00A175C5" w:rsidRDefault="00A175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8978F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BB72B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4EA5DE" w14:textId="2AF4EDAC" w:rsidR="00AD439A" w:rsidRDefault="00AD439A" w:rsidP="00AD439A">
          <w:pPr>
            <w:jc w:val="center"/>
          </w:pPr>
          <w:r>
            <w:sym w:font="Symbol" w:char="F0D3"/>
          </w:r>
          <w:r w:rsidR="00306C50">
            <w:fldChar w:fldCharType="begin"/>
          </w:r>
          <w:r w:rsidR="00306C50">
            <w:instrText xml:space="preserve"> DOCPROPERTY "Company"  \* MERGEFORMAT </w:instrText>
          </w:r>
          <w:r w:rsidR="00306C50">
            <w:fldChar w:fldCharType="separate"/>
          </w:r>
          <w:r>
            <w:t>&lt;Student Name&gt;</w:t>
          </w:r>
          <w:r w:rsidR="00306C50">
            <w:fldChar w:fldCharType="end"/>
          </w:r>
          <w:r>
            <w:t xml:space="preserve">, </w:t>
          </w:r>
          <w:r w:rsidR="00306C50">
            <w:fldChar w:fldCharType="begin"/>
          </w:r>
          <w:r w:rsidR="00306C50">
            <w:instrText xml:space="preserve"> DATE \@ "yyyy" </w:instrText>
          </w:r>
          <w:r w:rsidR="00306C50">
            <w:fldChar w:fldCharType="separate"/>
          </w:r>
          <w:r w:rsidR="00A175C5">
            <w:rPr>
              <w:noProof/>
            </w:rPr>
            <w:t>2019</w:t>
          </w:r>
          <w:r w:rsidR="00306C5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E06C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95903B4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CF8D" w14:textId="77777777" w:rsidR="00306C50" w:rsidRDefault="00306C50">
      <w:pPr>
        <w:spacing w:line="240" w:lineRule="auto"/>
      </w:pPr>
      <w:r>
        <w:separator/>
      </w:r>
    </w:p>
  </w:footnote>
  <w:footnote w:type="continuationSeparator" w:id="0">
    <w:p w14:paraId="5F28C3E0" w14:textId="77777777" w:rsidR="00306C50" w:rsidRDefault="00306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86D2C" w14:textId="77777777" w:rsidR="00A175C5" w:rsidRDefault="00A17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18EE3" w14:textId="77777777" w:rsidR="00AD439A" w:rsidRDefault="00AD439A">
    <w:pPr>
      <w:rPr>
        <w:sz w:val="24"/>
      </w:rPr>
    </w:pPr>
  </w:p>
  <w:p w14:paraId="31C37102" w14:textId="77777777" w:rsidR="00AD439A" w:rsidRDefault="00AD439A">
    <w:pPr>
      <w:pBdr>
        <w:top w:val="single" w:sz="6" w:space="1" w:color="auto"/>
      </w:pBdr>
      <w:rPr>
        <w:sz w:val="24"/>
      </w:rPr>
    </w:pPr>
  </w:p>
  <w:p w14:paraId="0D4040EE" w14:textId="76019C77" w:rsidR="00AD439A" w:rsidRPr="00A175C5" w:rsidRDefault="00A175C5" w:rsidP="00AD439A">
    <w:pPr>
      <w:pBdr>
        <w:bottom w:val="single" w:sz="6" w:space="1" w:color="auto"/>
      </w:pBdr>
      <w:jc w:val="right"/>
      <w:rPr>
        <w:sz w:val="40"/>
        <w:szCs w:val="40"/>
      </w:rPr>
    </w:pPr>
    <w:r w:rsidRPr="00A175C5">
      <w:rPr>
        <w:sz w:val="40"/>
        <w:szCs w:val="40"/>
      </w:rPr>
      <w:t xml:space="preserve">Takacs Diana-Ingrid </w:t>
    </w:r>
  </w:p>
  <w:p w14:paraId="36DC7B24" w14:textId="04123000" w:rsidR="00A175C5" w:rsidRPr="00A175C5" w:rsidRDefault="00A175C5" w:rsidP="00AD439A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A175C5">
      <w:rPr>
        <w:sz w:val="40"/>
        <w:szCs w:val="40"/>
      </w:rPr>
      <w:t>30233</w:t>
    </w:r>
  </w:p>
  <w:p w14:paraId="7507A83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1CCA024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5B30E" w14:textId="77777777" w:rsidR="00A175C5" w:rsidRDefault="00A175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88B8A93" w14:textId="77777777">
      <w:tc>
        <w:tcPr>
          <w:tcW w:w="6379" w:type="dxa"/>
        </w:tcPr>
        <w:p w14:paraId="43609CF0" w14:textId="2770269D" w:rsidR="00AD439A" w:rsidRDefault="00A175C5">
          <w:r>
            <w:t>Password Generator</w:t>
          </w:r>
        </w:p>
      </w:tc>
      <w:tc>
        <w:tcPr>
          <w:tcW w:w="3179" w:type="dxa"/>
        </w:tcPr>
        <w:p w14:paraId="6C717B1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25352F7" w14:textId="77777777">
      <w:tc>
        <w:tcPr>
          <w:tcW w:w="6379" w:type="dxa"/>
        </w:tcPr>
        <w:p w14:paraId="7C502136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916FF77" w14:textId="6522AA50" w:rsidR="00AD439A" w:rsidRDefault="00AD439A">
          <w:r>
            <w:t xml:space="preserve">  Date:  </w:t>
          </w:r>
          <w:r>
            <w:t>&lt;</w:t>
          </w:r>
          <w:r w:rsidR="00A175C5">
            <w:t>03</w:t>
          </w:r>
          <w:r>
            <w:t>/</w:t>
          </w:r>
          <w:r w:rsidR="00A175C5">
            <w:t>04</w:t>
          </w:r>
          <w:r>
            <w:t>/</w:t>
          </w:r>
          <w:r w:rsidR="00A175C5">
            <w:t>19</w:t>
          </w:r>
          <w:bookmarkStart w:id="7" w:name="_GoBack"/>
          <w:bookmarkEnd w:id="7"/>
          <w:r>
            <w:t>&gt;</w:t>
          </w:r>
        </w:p>
      </w:tc>
    </w:tr>
    <w:tr w:rsidR="00AD439A" w14:paraId="5D923DD8" w14:textId="77777777">
      <w:tc>
        <w:tcPr>
          <w:tcW w:w="9558" w:type="dxa"/>
          <w:gridSpan w:val="2"/>
        </w:tcPr>
        <w:p w14:paraId="01A2CCAA" w14:textId="77777777" w:rsidR="00AD439A" w:rsidRDefault="00AD439A">
          <w:r>
            <w:t>&lt;document identifier&gt;</w:t>
          </w:r>
        </w:p>
      </w:tc>
    </w:tr>
  </w:tbl>
  <w:p w14:paraId="4E5B6820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06C50"/>
    <w:rsid w:val="005A3207"/>
    <w:rsid w:val="00600853"/>
    <w:rsid w:val="007F349D"/>
    <w:rsid w:val="0085257A"/>
    <w:rsid w:val="008978F7"/>
    <w:rsid w:val="009B5BF2"/>
    <w:rsid w:val="00A175C5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20989"/>
  <w15:docId w15:val="{5609CA57-3F37-4AEE-9F46-B42B22D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14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Diana-Ingrid Takacs</cp:lastModifiedBy>
  <cp:revision>5</cp:revision>
  <cp:lastPrinted>2001-03-15T12:26:00Z</cp:lastPrinted>
  <dcterms:created xsi:type="dcterms:W3CDTF">2010-02-26T10:01:00Z</dcterms:created>
  <dcterms:modified xsi:type="dcterms:W3CDTF">2019-04-03T15:54:00Z</dcterms:modified>
</cp:coreProperties>
</file>